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捕获并分析帧和IP报文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赖彦丞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24320182203216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15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  <w:lang w:val="en-US" w:eastAsia="zh-CN"/>
        </w:rPr>
        <w:t>15</w:t>
      </w:r>
      <w:r>
        <w:rPr>
          <w:rFonts w:hint="eastAsia"/>
          <w:b/>
          <w:sz w:val="28"/>
          <w:szCs w:val="28"/>
        </w:rPr>
        <w:t xml:space="preserve"> 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permStart w:id="10" w:edGrp="everyone"/>
      <w:r>
        <w:rPr>
          <w:rFonts w:hint="eastAsia"/>
        </w:rPr>
        <w:t>捕获并分析以太网的帧，获取目标与源网卡的MAC地址。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1" w:edGrp="everyone"/>
      <w:r>
        <w:rPr>
          <w:rFonts w:hint="eastAsia"/>
          <w:lang w:val="en-US" w:eastAsia="zh-CN"/>
        </w:rPr>
        <w:t>本实验本人采用C++变成,IDE为VS2017,选用的库为wpdpack</w:t>
      </w:r>
      <w:r>
        <w:rPr>
          <w:rFonts w:hint="eastAsia"/>
        </w:rPr>
        <w:t>。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1.获取了本机和相连接的设备的IP地址,掩码,Gateway码和MAC地址等信息.</w:t>
      </w:r>
    </w:p>
    <w:p>
      <w:pPr>
        <w:pStyle w:val="3"/>
        <w:spacing w:before="120" w:after="120"/>
        <w:ind w:firstLine="48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963295</wp:posOffset>
                </wp:positionV>
                <wp:extent cx="404495" cy="105410"/>
                <wp:effectExtent l="6350" t="6350" r="1587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4075" y="4869180"/>
                          <a:ext cx="404495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25pt;margin-top:75.85pt;height:8.3pt;width:31.85pt;z-index:251671552;v-text-anchor:middle;mso-width-relative:page;mso-height-relative:page;" fillcolor="#5B9BD5 [3204]" filled="t" stroked="t" coordsize="21600,21600" o:gfxdata="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Mqr/fcAAAACwEAAA8AAAAAAAAAAQAgAAAAIgAAAGRy&#10;cy9kb3ducmV2LnhtbFBLAQIUABQAAAAIAIdO4kBFe9nN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1690370</wp:posOffset>
                </wp:positionV>
                <wp:extent cx="469265" cy="87630"/>
                <wp:effectExtent l="6350" t="6350" r="1206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5596255"/>
                          <a:ext cx="469265" cy="8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15pt;margin-top:133.1pt;height:6.9pt;width:36.95pt;z-index:251670528;v-text-anchor:middle;mso-width-relative:page;mso-height-relative:page;" fillcolor="#5B9BD5 [3204]" filled="t" stroked="t" coordsize="21600,21600" o:gfxdata="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IFi/dsAAAALAQAADwAAAAAAAAABACAAAAAiAAAA&#10;ZHJzL2Rvd25yZXYueG1sUEsBAhQAFAAAAAgAh07iQGOpf4h2AgAA0wQAAA4AAAAAAAAAAQAgAAAA&#10;K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1776095</wp:posOffset>
                </wp:positionV>
                <wp:extent cx="1528445" cy="188595"/>
                <wp:effectExtent l="6350" t="6350" r="1968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88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4pt;margin-top:139.85pt;height:14.85pt;width:120.35pt;z-index:251669504;v-text-anchor:middle;mso-width-relative:page;mso-height-relative:page;" fillcolor="#5B9BD5 [3204]" filled="t" stroked="t" coordsize="21600,21600" o:gfxdata="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iqFsTdAAAACwEAAA8AAAAAAAAAAQAgAAAAIgAAAGRycy9kb3ducmV2Lnht&#10;bFBLAQIUABQAAAAIAIdO4kBJu1JdZgIAAMcEAAAOAAAAAAAAAAEAIAAAACw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1428115</wp:posOffset>
                </wp:positionV>
                <wp:extent cx="1502410" cy="163195"/>
                <wp:effectExtent l="6350" t="6350" r="1524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6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3pt;margin-top:112.45pt;height:12.85pt;width:118.3pt;z-index:251666432;v-text-anchor:middle;mso-width-relative:page;mso-height-relative:page;" fillcolor="#5B9BD5 [3204]" filled="t" stroked="t" coordsize="21600,21600" o:gfxdata="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rb5tN0AAAALAQAADwAAAAAAAAABACAAAAAiAAAAZHJzL2Rvd25yZXYueG1s&#10;UEsBAhQAFAAAAAgAh07iQDEvUd5lAgAAxwQAAA4AAAAAAAAAAQAgAAAAL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709295</wp:posOffset>
                </wp:positionV>
                <wp:extent cx="1452245" cy="163195"/>
                <wp:effectExtent l="6350" t="6350" r="1968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6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3pt;margin-top:55.85pt;height:12.85pt;width:114.35pt;z-index:251663360;v-text-anchor:middle;mso-width-relative:page;mso-height-relative:page;" fillcolor="#5B9BD5 [3204]" filled="t" stroked="t" coordsize="21600,21600" o:gfxdata="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TMm/zcAAAACwEAAA8AAAAAAAAAAQAgAAAAIgAAAGRycy9kb3ducmV2Lnht&#10;bFBLAQIUABQAAAAIAIdO4kD+usp/ZwIAAMc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1075690</wp:posOffset>
                </wp:positionV>
                <wp:extent cx="1522730" cy="163195"/>
                <wp:effectExtent l="6350" t="6350" r="1016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2955" y="4572635"/>
                          <a:ext cx="1522730" cy="16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2pt;margin-top:84.7pt;height:12.85pt;width:119.9pt;z-index:251660288;v-text-anchor:middle;mso-width-relative:page;mso-height-relative:page;" fillcolor="#5B9BD5 [3204]" filled="t" stroked="t" coordsize="21600,21600" o:gfxdata="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kBoqh3AAAAAsBAAAPAAAAAAAAAAEAIAAAACIAAABk&#10;cnMvZG93bnJldi54bWxQSwECFAAUAAAACACHTuJAeDWJinQCAADT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450215</wp:posOffset>
                </wp:positionV>
                <wp:extent cx="571500" cy="75565"/>
                <wp:effectExtent l="6350" t="6350" r="1651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0" y="4322445"/>
                          <a:ext cx="571500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5pt;margin-top:35.45pt;height:5.95pt;width:45pt;z-index:251659264;v-text-anchor:middle;mso-width-relative:page;mso-height-relative:page;" fillcolor="#5B9BD5 [3204]" filled="t" stroked="t" coordsize="21600,21600" o:gfxdata="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BcKfNoAAAAJAQAADwAAAAAAAAABACAAAAAiAAAAZHJzL2Rvd25y&#10;ZXYueG1sUEsBAhQAFAAAAAgAh07iQEQFNoVuAgAA0Q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368300</wp:posOffset>
                </wp:positionV>
                <wp:extent cx="1741805" cy="75565"/>
                <wp:effectExtent l="6350" t="6350" r="1968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750" y="4240530"/>
                          <a:ext cx="174180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5pt;margin-top:29pt;height:5.95pt;width:137.15pt;z-index:251658240;v-text-anchor:middle;mso-width-relative:page;mso-height-relative:page;" fillcolor="#5B9BD5 [3204]" filled="t" stroked="t" coordsize="21600,21600" o:gfxdata="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we9d9wAAAAJAQAADwAAAAAAAAABACAAAAAiAAAAZHJz&#10;L2Rvd25yZXYueG1sUEsBAhQAFAAAAAgAh07iQB7F59hyAgAA0g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479415" cy="2863215"/>
            <wp:effectExtent l="0" t="0" r="6985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选用了样例中的UDPdump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再调整的时候获得相应的内存进行查看和分析</w:t>
      </w:r>
    </w:p>
    <w:p>
      <w:pPr>
        <w:pStyle w:val="3"/>
        <w:numPr>
          <w:numId w:val="0"/>
        </w:numPr>
        <w:spacing w:before="120" w:after="120"/>
        <w:ind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5886450"/>
            <wp:effectExtent l="0" t="0" r="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</w:rPr>
      </w:pPr>
      <w:r>
        <w:drawing>
          <wp:inline distT="0" distB="0" distL="114300" distR="114300">
            <wp:extent cx="5486400" cy="1901190"/>
            <wp:effectExtent l="0" t="0" r="0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b="6770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找到了IP报文 的头部标志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修改代码得到帧具体内容</w:t>
      </w:r>
      <w:bookmarkStart w:id="0" w:name="_GoBack"/>
      <w:bookmarkEnd w:id="0"/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1163320</wp:posOffset>
                </wp:positionV>
                <wp:extent cx="292100" cy="101600"/>
                <wp:effectExtent l="6350" t="6350" r="6350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7080" y="2822575"/>
                          <a:ext cx="2921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4pt;margin-top:91.6pt;height:8pt;width:23pt;z-index:251676672;v-text-anchor:middle;mso-width-relative:page;mso-height-relative:page;" fillcolor="#5B9BD5 [3204]" filled="t" stroked="t" coordsize="21600,21600" o:gfxdata="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p4pj/cAAAACwEAAA8AAAAAAAAAAQAgAAAAIgAAAGRy&#10;cy9kb3ducmV2LnhtbFBLAQIUABQAAAAIAIdO4kD1cW+O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1410970</wp:posOffset>
                </wp:positionV>
                <wp:extent cx="520700" cy="177800"/>
                <wp:effectExtent l="6350" t="6350" r="6350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080" y="3070225"/>
                          <a:ext cx="5207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4pt;margin-top:111.1pt;height:14pt;width:41pt;z-index:251675648;v-text-anchor:middle;mso-width-relative:page;mso-height-relative:page;" fillcolor="#5B9BD5 [3204]" filled="t" stroked="t" coordsize="21600,21600" o:gfxdata="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wFwh9sAAAALAQAADwAAAAAAAAABACAAAAAiAAAAZHJzL2Rv&#10;d25yZXYueG1sUEsBAhQAFAAAAAgAh07iQMzfGfp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1169670</wp:posOffset>
                </wp:positionV>
                <wp:extent cx="254000" cy="88900"/>
                <wp:effectExtent l="6350" t="6350" r="1397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080" y="2828925"/>
                          <a:ext cx="25400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4pt;margin-top:92.1pt;height:7pt;width:20pt;z-index:251674624;v-text-anchor:middle;mso-width-relative:page;mso-height-relative:page;" fillcolor="#5B9BD5 [3204]" filled="t" stroked="t" coordsize="21600,21600" o:gfxdata="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hPyuLbAAAACwEAAA8AAAAAAAAAAQAgAAAAIgAAAGRycy9k&#10;b3ducmV2LnhtbFBLAQIUABQAAAAIAIdO4kAu15IOcQIAAN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2598420</wp:posOffset>
                </wp:positionV>
                <wp:extent cx="869950" cy="184150"/>
                <wp:effectExtent l="6350" t="6350" r="7620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230" y="4257675"/>
                          <a:ext cx="8699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9pt;margin-top:204.6pt;height:14.5pt;width:68.5pt;z-index:251673600;v-text-anchor:middle;mso-width-relative:page;mso-height-relative:page;" fillcolor="#5B9BD5 [3204]" filled="t" stroked="t" coordsize="21600,21600" o:gfxdata="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nD65twAAAALAQAADwAAAAAAAAABACAAAAAiAAAAZHJz&#10;L2Rvd25yZXYueG1sUEsBAhQAFAAAAAgAh07iQPxWuLt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877570</wp:posOffset>
                </wp:positionV>
                <wp:extent cx="914400" cy="203200"/>
                <wp:effectExtent l="6350" t="6350" r="889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1280" y="2536825"/>
                          <a:ext cx="9144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4pt;margin-top:69.1pt;height:16pt;width:72pt;z-index:251672576;v-text-anchor:middle;mso-width-relative:page;mso-height-relative:page;" fillcolor="#5B9BD5 [3204]" filled="t" stroked="t" coordsize="21600,21600" o:gfxdata="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yD3RNwAAAALAQAADwAAAAAAAAABACAAAAAiAAAAZHJz&#10;L2Rvd25yZXYueG1sUEsBAhQAFAAAAAgAh07iQKRkSg9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479415" cy="2863215"/>
            <wp:effectExtent l="0" t="0" r="6985" b="19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3" w:edGrp="everyone"/>
      <w:r>
        <w:rPr>
          <w:rFonts w:hint="eastAsia"/>
          <w:lang w:val="en-US" w:eastAsia="zh-CN"/>
        </w:rPr>
        <w:t>学会了如何捕获帧,对网卡和数据链路层的工作原理有了更深的理解</w:t>
      </w:r>
      <w:r>
        <w:rPr>
          <w:rFonts w:hint="eastAsia"/>
        </w:rPr>
        <w:t>。</w:t>
      </w:r>
    </w:p>
    <w:p>
      <w:pPr>
        <w:pStyle w:val="3"/>
        <w:spacing w:before="120" w:after="1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C语言和C++对底层数据具有很好的操作性.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D1366"/>
    <w:multiLevelType w:val="singleLevel"/>
    <w:tmpl w:val="650D1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56CD1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60B37BB0"/>
    <w:rsid w:val="6915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aldJohnTrump\Desktop\PCA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173</TotalTime>
  <ScaleCrop>false</ScaleCrop>
  <LinksUpToDate>false</LinksUpToDate>
  <CharactersWithSpaces>309</CharactersWithSpaces>
  <Application>WPS Office_11.1.0.9292_F1E327BC-269C-435d-A152-05C5408002CA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2020-03-15T03:27:00Z</dcterms:created>
  <dc:creator>特特特特特！</dc:creator>
  <cp:lastModifiedBy>特特特特特！</cp:lastModifiedBy>
  <dcterms:modified xsi:type="dcterms:W3CDTF">2020-03-15T09:57:29Z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